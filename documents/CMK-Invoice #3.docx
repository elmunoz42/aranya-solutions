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4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2"/>
        <w:gridCol w:w="4769"/>
      </w:tblGrid>
      <w:tr w:rsidR="00424AE2" w:rsidTr="000530CF">
        <w:trPr>
          <w:trHeight w:val="1151"/>
        </w:trPr>
        <w:tc>
          <w:tcPr>
            <w:tcW w:w="6121" w:type="dxa"/>
          </w:tcPr>
          <w:sdt>
            <w:sdtPr>
              <w:alias w:val="Enter company name:"/>
              <w:tag w:val="Enter company name:"/>
              <w:id w:val="742448575"/>
              <w:placeholder>
                <w:docPart w:val="54BD049F0D3F473EBC3632A8B3B6D706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424AE2" w:rsidRPr="006224C3" w:rsidRDefault="000530CF" w:rsidP="006224C3">
                <w:pPr>
                  <w:pStyle w:val="Heading2"/>
                </w:pPr>
                <w:r>
                  <w:t>Carlos Munoz Kampff.</w:t>
                </w:r>
              </w:p>
            </w:sdtContent>
          </w:sdt>
          <w:p w:rsidR="00424AE2" w:rsidRDefault="00DE0BF6" w:rsidP="00DE0BF6">
            <w:pPr>
              <w:rPr>
                <w:rStyle w:val="SubtleEmphasis"/>
              </w:rPr>
            </w:pPr>
            <w:r>
              <w:rPr>
                <w:rStyle w:val="SubtleEmphasis"/>
              </w:rPr>
              <w:t>Communications, Consulting and Web Design</w:t>
            </w:r>
          </w:p>
        </w:tc>
        <w:tc>
          <w:tcPr>
            <w:tcW w:w="4769" w:type="dxa"/>
          </w:tcPr>
          <w:p w:rsidR="00424AE2" w:rsidRDefault="00D17D25">
            <w:pPr>
              <w:pStyle w:val="Heading1"/>
            </w:pPr>
            <w:sdt>
              <w:sdtPr>
                <w:alias w:val="Enter invoice title:"/>
                <w:tag w:val="Enter invoice title:"/>
                <w:id w:val="-1179187343"/>
                <w:placeholder>
                  <w:docPart w:val="06652E5F382841C5A13DC2A3766B18CB"/>
                </w:placeholder>
                <w:temporary/>
                <w:showingPlcHdr/>
                <w15:appearance w15:val="hidden"/>
              </w:sdtPr>
              <w:sdtEndPr/>
              <w:sdtContent>
                <w:r w:rsidR="007939A3">
                  <w:t>invoice</w:t>
                </w:r>
              </w:sdtContent>
            </w:sdt>
          </w:p>
        </w:tc>
      </w:tr>
      <w:tr w:rsidR="00424AE2" w:rsidTr="000530CF">
        <w:trPr>
          <w:trHeight w:val="1349"/>
        </w:trPr>
        <w:tc>
          <w:tcPr>
            <w:tcW w:w="6121" w:type="dxa"/>
          </w:tcPr>
          <w:p w:rsidR="00424AE2" w:rsidRPr="00BB5412" w:rsidRDefault="00DE0BF6" w:rsidP="00BB5412">
            <w:pPr>
              <w:pStyle w:val="ContactInfo"/>
            </w:pPr>
            <w:r>
              <w:t>11640 SW Boones Ferry Road</w:t>
            </w:r>
          </w:p>
          <w:p w:rsidR="00424AE2" w:rsidRDefault="00DE0BF6" w:rsidP="00BB5412">
            <w:pPr>
              <w:pStyle w:val="ContactInfo"/>
            </w:pPr>
            <w:r>
              <w:t>Portland, OR 97219</w:t>
            </w:r>
          </w:p>
          <w:p w:rsidR="00DE0BF6" w:rsidRPr="00BB5412" w:rsidRDefault="00DE0BF6" w:rsidP="00BB5412">
            <w:pPr>
              <w:pStyle w:val="ContactInfo"/>
            </w:pPr>
            <w:r>
              <w:t>617-780-8362</w:t>
            </w:r>
          </w:p>
          <w:p w:rsidR="00424AE2" w:rsidRDefault="004974CB" w:rsidP="00DE0BF6">
            <w:pPr>
              <w:pStyle w:val="ContactInfo"/>
            </w:pPr>
            <w:r>
              <w:t>e</w:t>
            </w:r>
            <w:r w:rsidR="00DE0BF6">
              <w:t>lmunoz42@gmail.com</w:t>
            </w:r>
          </w:p>
        </w:tc>
        <w:tc>
          <w:tcPr>
            <w:tcW w:w="4769" w:type="dxa"/>
          </w:tcPr>
          <w:p w:rsidR="00424AE2" w:rsidRDefault="00D17D25">
            <w:pPr>
              <w:pStyle w:val="Rightalign"/>
            </w:pPr>
            <w:sdt>
              <w:sdtPr>
                <w:rPr>
                  <w:rStyle w:val="Strong"/>
                </w:rPr>
                <w:alias w:val="Invoice:"/>
                <w:tag w:val="Invoice:"/>
                <w:id w:val="2079632369"/>
                <w:placeholder>
                  <w:docPart w:val="D8AD1CE2061A41AFB37AF99E8D7573C6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="00AA1304" w:rsidRPr="00652283">
                  <w:rPr>
                    <w:rStyle w:val="Strong"/>
                  </w:rPr>
                  <w:t>INVOICE</w:t>
                </w:r>
              </w:sdtContent>
            </w:sdt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 w:rsidR="00656BE2">
              <w:t>3</w:t>
            </w:r>
          </w:p>
          <w:p w:rsidR="00424AE2" w:rsidRDefault="00AA1304" w:rsidP="000530CF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sdt>
              <w:sdtPr>
                <w:rPr>
                  <w:rStyle w:val="Strong"/>
                </w:rPr>
                <w:alias w:val="Date:"/>
                <w:tag w:val="Date:"/>
                <w:id w:val="2089040624"/>
                <w:placeholder>
                  <w:docPart w:val="E1A136A7DFBF46448318A7EF90BD6003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Pr="00652283">
                  <w:rPr>
                    <w:rStyle w:val="Strong"/>
                  </w:rPr>
                  <w:t>DATE</w:t>
                </w:r>
              </w:sdtContent>
            </w:sdt>
            <w:r w:rsidR="00780CA3">
              <w:rPr>
                <w:rStyle w:val="Heading3Char"/>
              </w:rPr>
              <w:t xml:space="preserve"> </w:t>
            </w:r>
            <w:r w:rsidR="000530CF">
              <w:t>March</w:t>
            </w:r>
            <w:r w:rsidR="00DE0BF6">
              <w:t xml:space="preserve"> </w:t>
            </w:r>
            <w:r w:rsidR="000530CF">
              <w:t>30, 2018</w:t>
            </w:r>
          </w:p>
        </w:tc>
      </w:tr>
      <w:tr w:rsidR="00424AE2" w:rsidTr="000530CF">
        <w:trPr>
          <w:trHeight w:val="1871"/>
        </w:trPr>
        <w:tc>
          <w:tcPr>
            <w:tcW w:w="6121" w:type="dxa"/>
            <w:tcMar>
              <w:bottom w:w="288" w:type="dxa"/>
            </w:tcMar>
          </w:tcPr>
          <w:p w:rsidR="00424AE2" w:rsidRDefault="00D17D25" w:rsidP="00553E6E">
            <w:pPr>
              <w:pStyle w:val="ContactInfo"/>
            </w:pPr>
            <w:sdt>
              <w:sdtPr>
                <w:rPr>
                  <w:rStyle w:val="Strong"/>
                </w:rPr>
                <w:alias w:val="To:"/>
                <w:tag w:val="To:"/>
                <w:id w:val="-607115967"/>
                <w:placeholder>
                  <w:docPart w:val="C2BF8E1EE98942ACA740824AD60C4024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bCs w:val="0"/>
                  <w:caps w:val="0"/>
                  <w:color w:val="auto"/>
                </w:rPr>
              </w:sdtEndPr>
              <w:sdtContent>
                <w:r w:rsidR="009B1EA2" w:rsidRPr="00BB5412">
                  <w:t>TO</w:t>
                </w:r>
              </w:sdtContent>
            </w:sdt>
          </w:p>
          <w:p w:rsidR="00424AE2" w:rsidRPr="00BB5412" w:rsidRDefault="00DE0BF6" w:rsidP="00BB5412">
            <w:pPr>
              <w:pStyle w:val="ContactInfo"/>
            </w:pPr>
            <w:r>
              <w:t xml:space="preserve">Katrina </w:t>
            </w:r>
            <w:proofErr w:type="spellStart"/>
            <w:r>
              <w:t>Zavalney</w:t>
            </w:r>
            <w:proofErr w:type="spellEnd"/>
          </w:p>
          <w:p w:rsidR="00424AE2" w:rsidRPr="00BB5412" w:rsidRDefault="00DE0BF6" w:rsidP="00BB5412">
            <w:pPr>
              <w:pStyle w:val="ContactInfo"/>
            </w:pPr>
            <w:proofErr w:type="spellStart"/>
            <w:r>
              <w:t>Aranya</w:t>
            </w:r>
            <w:proofErr w:type="spellEnd"/>
            <w:r>
              <w:t xml:space="preserve"> Solutions</w:t>
            </w:r>
          </w:p>
          <w:p w:rsidR="00E66E1B" w:rsidRDefault="00E66E1B" w:rsidP="00E66E1B">
            <w:pPr>
              <w:pStyle w:val="ContactInfo"/>
            </w:pPr>
            <w:r>
              <w:t>702 1st St, Helena, MT 59601</w:t>
            </w:r>
          </w:p>
          <w:p w:rsidR="00424AE2" w:rsidRDefault="00E66E1B" w:rsidP="00E66E1B">
            <w:pPr>
              <w:pStyle w:val="ContactInfo"/>
            </w:pPr>
            <w:r>
              <w:t>www.AranyaSolutions.com</w:t>
            </w:r>
          </w:p>
        </w:tc>
        <w:tc>
          <w:tcPr>
            <w:tcW w:w="4769" w:type="dxa"/>
          </w:tcPr>
          <w:p w:rsidR="00424AE2" w:rsidRDefault="00D17D25">
            <w:pPr>
              <w:pStyle w:val="Rightalign"/>
            </w:pPr>
            <w:sdt>
              <w:sdtPr>
                <w:rPr>
                  <w:rStyle w:val="Strong"/>
                </w:rPr>
                <w:alias w:val="For:"/>
                <w:tag w:val="For:"/>
                <w:id w:val="-154154067"/>
                <w:placeholder>
                  <w:docPart w:val="F05570E47B084F3389457167CCFD82DE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="00AA1304" w:rsidRPr="00652283">
                  <w:rPr>
                    <w:rStyle w:val="Strong"/>
                  </w:rPr>
                  <w:t>FOR</w:t>
                </w:r>
              </w:sdtContent>
            </w:sdt>
            <w:r w:rsidR="00366DD3">
              <w:t xml:space="preserve"> </w:t>
            </w:r>
            <w:r w:rsidR="00E66E1B">
              <w:t xml:space="preserve">Services for </w:t>
            </w:r>
            <w:proofErr w:type="spellStart"/>
            <w:r w:rsidR="00DE0BF6">
              <w:t>Aranya</w:t>
            </w:r>
            <w:proofErr w:type="spellEnd"/>
            <w:r w:rsidR="00DE0BF6">
              <w:t xml:space="preserve"> Solutions </w:t>
            </w:r>
          </w:p>
          <w:p w:rsidR="00424AE2" w:rsidRDefault="00424AE2">
            <w:pPr>
              <w:pStyle w:val="Rightalign"/>
            </w:pPr>
          </w:p>
        </w:tc>
      </w:tr>
    </w:tbl>
    <w:tbl>
      <w:tblPr>
        <w:tblStyle w:val="GridTable1Light-Accent1"/>
        <w:tblW w:w="5000" w:type="pct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8553"/>
        <w:gridCol w:w="2247"/>
      </w:tblGrid>
      <w:tr w:rsidR="001305C3" w:rsidTr="00B70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3" w:type="dxa"/>
          </w:tcPr>
          <w:p w:rsidR="001305C3" w:rsidRPr="006224C3" w:rsidRDefault="00D17D25" w:rsidP="00CB34FD">
            <w:pPr>
              <w:pStyle w:val="Heading5"/>
              <w:outlineLvl w:val="4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Description:"/>
                <w:tag w:val="Description:"/>
                <w:id w:val="-781729456"/>
                <w:placeholder>
                  <w:docPart w:val="22C8FD25651E45108758BBC54CF8B8C4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1305C3" w:rsidRPr="006224C3">
                  <w:rPr>
                    <w:rStyle w:val="Emphasis"/>
                  </w:rPr>
                  <w:t>Description</w:t>
                </w:r>
              </w:sdtContent>
            </w:sdt>
          </w:p>
        </w:tc>
        <w:tc>
          <w:tcPr>
            <w:tcW w:w="2247" w:type="dxa"/>
            <w:vAlign w:val="center"/>
          </w:tcPr>
          <w:p w:rsidR="001305C3" w:rsidRPr="006224C3" w:rsidRDefault="00D17D25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Amount:"/>
                <w:tag w:val="Amount:"/>
                <w:id w:val="-255756184"/>
                <w:placeholder>
                  <w:docPart w:val="1AA6986C845C40CFA65A0E635BF542C3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1305C3" w:rsidRPr="006224C3">
                  <w:rPr>
                    <w:rStyle w:val="Emphasis"/>
                  </w:rPr>
                  <w:t>Amount</w:t>
                </w:r>
              </w:sdtContent>
            </w:sdt>
          </w:p>
        </w:tc>
      </w:tr>
      <w:tr w:rsidR="001305C3" w:rsidTr="00B70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3" w:type="dxa"/>
          </w:tcPr>
          <w:p w:rsidR="001305C3" w:rsidRDefault="00DE0BF6" w:rsidP="00656BE2">
            <w:pPr>
              <w:spacing w:line="276" w:lineRule="auto"/>
              <w:rPr>
                <w:b/>
              </w:rPr>
            </w:pPr>
            <w:r>
              <w:t>16 hours of work doing communications, accounting systems and web design</w:t>
            </w:r>
            <w:r w:rsidR="004974CB">
              <w:t xml:space="preserve"> from </w:t>
            </w:r>
            <w:r w:rsidR="00656BE2">
              <w:t>March</w:t>
            </w:r>
            <w:r w:rsidR="004974CB">
              <w:t xml:space="preserve"> 1</w:t>
            </w:r>
            <w:r w:rsidR="004974CB" w:rsidRPr="004974CB">
              <w:rPr>
                <w:vertAlign w:val="superscript"/>
              </w:rPr>
              <w:t>st</w:t>
            </w:r>
            <w:r w:rsidR="004974CB">
              <w:t xml:space="preserve"> to </w:t>
            </w:r>
            <w:r w:rsidR="00656BE2">
              <w:t>March 30</w:t>
            </w:r>
            <w:bookmarkStart w:id="0" w:name="_GoBack"/>
            <w:bookmarkEnd w:id="0"/>
            <w:r w:rsidR="004974CB">
              <w:t>th.</w:t>
            </w:r>
          </w:p>
        </w:tc>
        <w:tc>
          <w:tcPr>
            <w:tcW w:w="2247" w:type="dxa"/>
          </w:tcPr>
          <w:p w:rsidR="001305C3" w:rsidRDefault="00DE0BF6" w:rsidP="00DE0BF6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$400</w:t>
            </w:r>
          </w:p>
        </w:tc>
      </w:tr>
      <w:tr w:rsidR="001305C3" w:rsidTr="00B70BA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53" w:type="dxa"/>
          </w:tcPr>
          <w:p w:rsidR="001305C3" w:rsidRDefault="00D17D25" w:rsidP="00C506F0">
            <w:sdt>
              <w:sdtPr>
                <w:rPr>
                  <w:rStyle w:val="Emphasis"/>
                </w:rPr>
                <w:alias w:val="Total:"/>
                <w:tag w:val="Total:"/>
                <w:id w:val="1059289457"/>
                <w:placeholder>
                  <w:docPart w:val="9BE2249335D74F49A363A48FAF4AFC6A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iCs w:val="0"/>
                </w:rPr>
              </w:sdtEndPr>
              <w:sdtContent>
                <w:r w:rsidR="001305C3" w:rsidRPr="00800EAE">
                  <w:rPr>
                    <w:b/>
                  </w:rPr>
                  <w:t>Total</w:t>
                </w:r>
              </w:sdtContent>
            </w:sdt>
          </w:p>
        </w:tc>
        <w:tc>
          <w:tcPr>
            <w:tcW w:w="2247" w:type="dxa"/>
          </w:tcPr>
          <w:p w:rsidR="001305C3" w:rsidRDefault="00DE0BF6" w:rsidP="00DE0BF6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$400</w:t>
            </w:r>
          </w:p>
        </w:tc>
      </w:tr>
    </w:tbl>
    <w:p w:rsidR="006224C3" w:rsidRDefault="00D17D25" w:rsidP="006224C3">
      <w:pPr>
        <w:pStyle w:val="Closing"/>
        <w:rPr>
          <w:color w:val="auto"/>
        </w:rPr>
      </w:pPr>
      <w:sdt>
        <w:sdtPr>
          <w:alias w:val="Make all checks payable to:"/>
          <w:tag w:val="Make all checks payable to: "/>
          <w:id w:val="-1545672058"/>
          <w:placeholder>
            <w:docPart w:val="9751B5A9023040C1AA4B9FBD6F6C2AD2"/>
          </w:placeholder>
          <w:temporary/>
          <w:showingPlcHdr/>
          <w15:appearance w15:val="hidden"/>
        </w:sdtPr>
        <w:sdtEndPr/>
        <w:sdtContent>
          <w:r w:rsidR="003E2C99">
            <w:t>Make all checks payable to</w:t>
          </w:r>
        </w:sdtContent>
      </w:sdt>
      <w:r w:rsidR="003E2C99">
        <w:t xml:space="preserve"> </w:t>
      </w:r>
      <w:sdt>
        <w:sdtPr>
          <w:alias w:val="Company name:"/>
          <w:tag w:val="Company name:"/>
          <w:id w:val="1320161002"/>
          <w:placeholder>
            <w:docPart w:val="D20C7CA9BD954545B7FB4D6F1433779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DE0BF6">
            <w:t>Carlos Munoz Kampff</w:t>
          </w:r>
          <w:r w:rsidR="000530CF">
            <w:t>.</w:t>
          </w:r>
        </w:sdtContent>
      </w:sdt>
    </w:p>
    <w:p w:rsidR="00424AE2" w:rsidRDefault="00D17D25">
      <w:pPr>
        <w:pStyle w:val="Closing"/>
      </w:pPr>
      <w:sdt>
        <w:sdtPr>
          <w:alias w:val="Payment is due within 30 days:"/>
          <w:tag w:val="Payment is due within 30 days:"/>
          <w:id w:val="2063824140"/>
          <w:placeholder>
            <w:docPart w:val="49221DF68F4142DD8B51A8E35C8E5316"/>
          </w:placeholder>
          <w:temporary/>
          <w:showingPlcHdr/>
          <w15:appearance w15:val="hidden"/>
        </w:sdtPr>
        <w:sdtEndPr/>
        <w:sdtContent>
          <w:r w:rsidR="003E2C99">
            <w:t>Payment is due within 30 days.</w:t>
          </w:r>
        </w:sdtContent>
      </w:sdt>
    </w:p>
    <w:p w:rsidR="00424AE2" w:rsidRDefault="00D17D25">
      <w:pPr>
        <w:pStyle w:val="Closing"/>
      </w:pPr>
      <w:sdt>
        <w:sdtPr>
          <w:alias w:val="If you have any questions concerning this invoice, contact:"/>
          <w:tag w:val="If you have any questions concerning this invoice, contact:"/>
          <w:id w:val="-1915999693"/>
          <w:placeholder>
            <w:docPart w:val="EC0193930DD04E2A8CA061F713083C4D"/>
          </w:placeholder>
          <w:temporary/>
          <w:showingPlcHdr/>
          <w15:appearance w15:val="hidden"/>
        </w:sdtPr>
        <w:sdtEndPr/>
        <w:sdtContent>
          <w:r w:rsidR="003E2C99" w:rsidRPr="00B862E8">
            <w:t>If you have any questions concerning this invoice,</w:t>
          </w:r>
        </w:sdtContent>
      </w:sdt>
      <w:r w:rsidR="003E2C99" w:rsidRPr="00B862E8">
        <w:t xml:space="preserve"> </w:t>
      </w:r>
      <w:sdt>
        <w:sdtPr>
          <w:alias w:val="Contact:"/>
          <w:tag w:val="Contact:"/>
          <w:id w:val="-544830348"/>
          <w:placeholder>
            <w:docPart w:val="9505569F64B2498EACD0415FDF2611C6"/>
          </w:placeholder>
          <w:temporary/>
          <w:showingPlcHdr/>
          <w15:appearance w15:val="hidden"/>
        </w:sdtPr>
        <w:sdtEndPr/>
        <w:sdtContent>
          <w:r w:rsidR="00B862E8">
            <w:t>contact</w:t>
          </w:r>
        </w:sdtContent>
      </w:sdt>
      <w:r w:rsidR="00B862E8">
        <w:t xml:space="preserve"> </w:t>
      </w:r>
      <w:r w:rsidR="00DE0BF6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Carlos Munoz Kampff</w:t>
      </w:r>
      <w:r w:rsidR="00366DD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sdt>
        <w:sdtPr>
          <w:rPr>
            <w:rStyle w:val="Heading5Char"/>
            <w:rFonts w:asciiTheme="minorHAnsi" w:eastAsiaTheme="minorEastAsia" w:hAnsiTheme="minorHAnsi" w:cstheme="minorBidi"/>
            <w:color w:val="404040" w:themeColor="text1" w:themeTint="BF"/>
          </w:rPr>
          <w:alias w:val="Separator:"/>
          <w:tag w:val="Separator:"/>
          <w:id w:val="785775384"/>
          <w:placeholder>
            <w:docPart w:val="541DC59D2D954FA18ED9559258045E52"/>
          </w:placeholder>
          <w:temporary/>
          <w:showingPlcHdr/>
          <w15:appearance w15:val="hidden"/>
        </w:sdtPr>
        <w:sdtEndPr>
          <w:rPr>
            <w:rStyle w:val="Heading5Char"/>
          </w:rPr>
        </w:sdtEndPr>
        <w:sdtContent>
          <w:r w:rsidR="00780CA3">
            <w:rPr>
              <w:rStyle w:val="Heading5Char"/>
              <w:rFonts w:asciiTheme="minorHAnsi" w:eastAsiaTheme="minorEastAsia" w:hAnsiTheme="minorHAnsi" w:cstheme="minorBidi"/>
              <w:color w:val="404040" w:themeColor="text1" w:themeTint="BF"/>
            </w:rPr>
            <w:t>|</w:t>
          </w:r>
        </w:sdtContent>
      </w:sdt>
      <w:r w:rsidR="00780CA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r w:rsidR="00DE0BF6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6177808362</w:t>
      </w:r>
      <w:r w:rsidR="00366DD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sdt>
        <w:sdtPr>
          <w:rPr>
            <w:rStyle w:val="Heading5Char"/>
            <w:rFonts w:asciiTheme="minorHAnsi" w:eastAsiaTheme="minorEastAsia" w:hAnsiTheme="minorHAnsi" w:cstheme="minorBidi"/>
            <w:color w:val="404040" w:themeColor="text1" w:themeTint="BF"/>
          </w:rPr>
          <w:alias w:val="Separator:"/>
          <w:tag w:val="Separator:"/>
          <w:id w:val="679629436"/>
          <w:placeholder>
            <w:docPart w:val="30F610A5DDA34B4A8D84B8BFD7E1EF7C"/>
          </w:placeholder>
          <w:temporary/>
          <w:showingPlcHdr/>
          <w15:appearance w15:val="hidden"/>
        </w:sdtPr>
        <w:sdtEndPr>
          <w:rPr>
            <w:rStyle w:val="Heading5Char"/>
          </w:rPr>
        </w:sdtEndPr>
        <w:sdtContent>
          <w:r w:rsidR="00780CA3">
            <w:rPr>
              <w:rStyle w:val="Heading5Char"/>
              <w:rFonts w:asciiTheme="minorHAnsi" w:eastAsiaTheme="minorEastAsia" w:hAnsiTheme="minorHAnsi" w:cstheme="minorBidi"/>
              <w:color w:val="404040" w:themeColor="text1" w:themeTint="BF"/>
            </w:rPr>
            <w:t>|</w:t>
          </w:r>
        </w:sdtContent>
      </w:sdt>
      <w:r w:rsidR="00366DD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r w:rsidR="00DE0BF6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elmunoz42@gmail.com</w:t>
      </w:r>
    </w:p>
    <w:p w:rsidR="001305C3" w:rsidRDefault="00D17D25" w:rsidP="00B70BA4">
      <w:pPr>
        <w:pStyle w:val="Heading4"/>
      </w:pPr>
      <w:sdt>
        <w:sdtPr>
          <w:alias w:val="Thank your for your business:"/>
          <w:tag w:val="Thank your for your business:"/>
          <w:id w:val="1425142957"/>
          <w:placeholder>
            <w:docPart w:val="8A34CD8281C7474FA49B2C12B792EEFE"/>
          </w:placeholder>
          <w:temporary/>
          <w:showingPlcHdr/>
          <w15:appearance w15:val="hidden"/>
        </w:sdtPr>
        <w:sdtEndPr/>
        <w:sdtContent>
          <w:r w:rsidR="003E2C99">
            <w:t>Thank you for your business!</w:t>
          </w:r>
        </w:sdtContent>
      </w:sdt>
    </w:p>
    <w:sectPr w:rsidR="00130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D25" w:rsidRDefault="00D17D25">
      <w:pPr>
        <w:spacing w:line="240" w:lineRule="auto"/>
      </w:pPr>
      <w:r>
        <w:separator/>
      </w:r>
    </w:p>
  </w:endnote>
  <w:endnote w:type="continuationSeparator" w:id="0">
    <w:p w:rsidR="00D17D25" w:rsidRDefault="00D17D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4C3" w:rsidRDefault="006224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Page number(Bottom of the page):"/>
      <w:tag w:val="Page number(Bottom of the page):"/>
      <w:id w:val="-118231415"/>
      <w:placeholder>
        <w:docPart w:val="30F610A5DDA34B4A8D84B8BFD7E1EF7C"/>
      </w:placeholder>
      <w:showingPlcHdr/>
      <w15:appearance w15:val="hidden"/>
    </w:sdtPr>
    <w:sdtEndPr/>
    <w:sdtContent>
      <w:p w:rsidR="00424AE2" w:rsidRPr="00245B36" w:rsidRDefault="00A003D0" w:rsidP="00245B36">
        <w:pPr>
          <w:pStyle w:val="Foo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4C3" w:rsidRDefault="006224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D25" w:rsidRDefault="00D17D25">
      <w:pPr>
        <w:spacing w:line="240" w:lineRule="auto"/>
      </w:pPr>
      <w:r>
        <w:separator/>
      </w:r>
    </w:p>
  </w:footnote>
  <w:footnote w:type="continuationSeparator" w:id="0">
    <w:p w:rsidR="00D17D25" w:rsidRDefault="00D17D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4C3" w:rsidRDefault="006224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4C3" w:rsidRDefault="006224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4C3" w:rsidRDefault="006224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BF6"/>
    <w:rsid w:val="00045B83"/>
    <w:rsid w:val="00047EFB"/>
    <w:rsid w:val="000530CF"/>
    <w:rsid w:val="00070619"/>
    <w:rsid w:val="000A6FD7"/>
    <w:rsid w:val="000A7801"/>
    <w:rsid w:val="000D7995"/>
    <w:rsid w:val="001305C3"/>
    <w:rsid w:val="001336D0"/>
    <w:rsid w:val="001C03E2"/>
    <w:rsid w:val="001C24D9"/>
    <w:rsid w:val="00227A4D"/>
    <w:rsid w:val="00242FE3"/>
    <w:rsid w:val="00245B36"/>
    <w:rsid w:val="002A30BA"/>
    <w:rsid w:val="002D57CE"/>
    <w:rsid w:val="002F5478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24AE2"/>
    <w:rsid w:val="00451AC8"/>
    <w:rsid w:val="004672A7"/>
    <w:rsid w:val="004974CB"/>
    <w:rsid w:val="00553E6E"/>
    <w:rsid w:val="00605396"/>
    <w:rsid w:val="006224C3"/>
    <w:rsid w:val="00652283"/>
    <w:rsid w:val="00656BE2"/>
    <w:rsid w:val="006577CA"/>
    <w:rsid w:val="00672BAA"/>
    <w:rsid w:val="0068504E"/>
    <w:rsid w:val="006C420F"/>
    <w:rsid w:val="0073617C"/>
    <w:rsid w:val="00737EF9"/>
    <w:rsid w:val="00780CA3"/>
    <w:rsid w:val="007939A3"/>
    <w:rsid w:val="007E1C72"/>
    <w:rsid w:val="00800EAE"/>
    <w:rsid w:val="008C1CB7"/>
    <w:rsid w:val="0092461E"/>
    <w:rsid w:val="009450CA"/>
    <w:rsid w:val="009863CD"/>
    <w:rsid w:val="009B1EA2"/>
    <w:rsid w:val="00A003D0"/>
    <w:rsid w:val="00A0185B"/>
    <w:rsid w:val="00A2327F"/>
    <w:rsid w:val="00A350F6"/>
    <w:rsid w:val="00A46DF3"/>
    <w:rsid w:val="00AA1304"/>
    <w:rsid w:val="00B35EF3"/>
    <w:rsid w:val="00B511E3"/>
    <w:rsid w:val="00B52C1B"/>
    <w:rsid w:val="00B54B52"/>
    <w:rsid w:val="00B70BA4"/>
    <w:rsid w:val="00B862E8"/>
    <w:rsid w:val="00BA25D6"/>
    <w:rsid w:val="00BB5412"/>
    <w:rsid w:val="00C11181"/>
    <w:rsid w:val="00C26B3F"/>
    <w:rsid w:val="00C506F0"/>
    <w:rsid w:val="00CF7429"/>
    <w:rsid w:val="00D17D25"/>
    <w:rsid w:val="00D87EEF"/>
    <w:rsid w:val="00DB31AE"/>
    <w:rsid w:val="00DD2806"/>
    <w:rsid w:val="00DE0BF6"/>
    <w:rsid w:val="00E54B4D"/>
    <w:rsid w:val="00E603D0"/>
    <w:rsid w:val="00E66E1B"/>
    <w:rsid w:val="00EE7469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0DE103-2F03-4E08-B6A7-9877BACA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customStyle="1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9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\AppData\Roaming\Microsoft\Templates\Service%20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BD049F0D3F473EBC3632A8B3B6D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9305C-52B8-4A16-8662-6C29F130A04E}"/>
      </w:docPartPr>
      <w:docPartBody>
        <w:p w:rsidR="00613E0A" w:rsidRDefault="00634717">
          <w:pPr>
            <w:pStyle w:val="54BD049F0D3F473EBC3632A8B3B6D706"/>
          </w:pPr>
          <w:r w:rsidRPr="006224C3">
            <w:t>Company Name</w:t>
          </w:r>
        </w:p>
      </w:docPartBody>
    </w:docPart>
    <w:docPart>
      <w:docPartPr>
        <w:name w:val="06652E5F382841C5A13DC2A3766B1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1BFC6-BD4B-48D7-A731-3D9F1F71ACEC}"/>
      </w:docPartPr>
      <w:docPartBody>
        <w:p w:rsidR="00613E0A" w:rsidRDefault="00634717">
          <w:pPr>
            <w:pStyle w:val="06652E5F382841C5A13DC2A3766B18CB"/>
          </w:pPr>
          <w:r>
            <w:t>invoice</w:t>
          </w:r>
        </w:p>
      </w:docPartBody>
    </w:docPart>
    <w:docPart>
      <w:docPartPr>
        <w:name w:val="D8AD1CE2061A41AFB37AF99E8D757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945C3-F765-4B87-964F-A681FE535EE9}"/>
      </w:docPartPr>
      <w:docPartBody>
        <w:p w:rsidR="00613E0A" w:rsidRDefault="00634717">
          <w:pPr>
            <w:pStyle w:val="D8AD1CE2061A41AFB37AF99E8D7573C6"/>
          </w:pPr>
          <w:r w:rsidRPr="00652283">
            <w:rPr>
              <w:rStyle w:val="Strong"/>
            </w:rPr>
            <w:t>INVOICE</w:t>
          </w:r>
        </w:p>
      </w:docPartBody>
    </w:docPart>
    <w:docPart>
      <w:docPartPr>
        <w:name w:val="E1A136A7DFBF46448318A7EF90BD6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7FE41-3039-4CA4-8CA8-42206EB3D9B7}"/>
      </w:docPartPr>
      <w:docPartBody>
        <w:p w:rsidR="00613E0A" w:rsidRDefault="00634717">
          <w:pPr>
            <w:pStyle w:val="E1A136A7DFBF46448318A7EF90BD6003"/>
          </w:pPr>
          <w:r w:rsidRPr="00652283">
            <w:rPr>
              <w:rStyle w:val="Strong"/>
            </w:rPr>
            <w:t>DATE</w:t>
          </w:r>
        </w:p>
      </w:docPartBody>
    </w:docPart>
    <w:docPart>
      <w:docPartPr>
        <w:name w:val="C2BF8E1EE98942ACA740824AD60C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DF88-9F82-42C3-8757-34CF4948DFEF}"/>
      </w:docPartPr>
      <w:docPartBody>
        <w:p w:rsidR="00613E0A" w:rsidRDefault="00634717">
          <w:pPr>
            <w:pStyle w:val="C2BF8E1EE98942ACA740824AD60C4024"/>
          </w:pPr>
          <w:r w:rsidRPr="00BB5412">
            <w:t>TO</w:t>
          </w:r>
        </w:p>
      </w:docPartBody>
    </w:docPart>
    <w:docPart>
      <w:docPartPr>
        <w:name w:val="F05570E47B084F3389457167CCFD8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CDDDB-A305-4F04-B252-D5863E2B8BF6}"/>
      </w:docPartPr>
      <w:docPartBody>
        <w:p w:rsidR="00613E0A" w:rsidRDefault="00634717">
          <w:pPr>
            <w:pStyle w:val="F05570E47B084F3389457167CCFD82DE"/>
          </w:pPr>
          <w:r w:rsidRPr="00652283">
            <w:rPr>
              <w:rStyle w:val="Strong"/>
            </w:rPr>
            <w:t>FOR</w:t>
          </w:r>
        </w:p>
      </w:docPartBody>
    </w:docPart>
    <w:docPart>
      <w:docPartPr>
        <w:name w:val="22C8FD25651E45108758BBC54CF8B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67A6F-938F-41B6-852E-025A850734F0}"/>
      </w:docPartPr>
      <w:docPartBody>
        <w:p w:rsidR="00613E0A" w:rsidRDefault="00634717">
          <w:pPr>
            <w:pStyle w:val="22C8FD25651E45108758BBC54CF8B8C4"/>
          </w:pPr>
          <w:r w:rsidRPr="006224C3">
            <w:rPr>
              <w:rStyle w:val="Emphasis"/>
            </w:rPr>
            <w:t>Description</w:t>
          </w:r>
        </w:p>
      </w:docPartBody>
    </w:docPart>
    <w:docPart>
      <w:docPartPr>
        <w:name w:val="1AA6986C845C40CFA65A0E635BF54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66284-E4F8-4562-959C-8751CDE7723F}"/>
      </w:docPartPr>
      <w:docPartBody>
        <w:p w:rsidR="00613E0A" w:rsidRDefault="00634717">
          <w:pPr>
            <w:pStyle w:val="1AA6986C845C40CFA65A0E635BF542C3"/>
          </w:pPr>
          <w:r w:rsidRPr="006224C3">
            <w:rPr>
              <w:rStyle w:val="Emphasis"/>
            </w:rPr>
            <w:t>Amount</w:t>
          </w:r>
        </w:p>
      </w:docPartBody>
    </w:docPart>
    <w:docPart>
      <w:docPartPr>
        <w:name w:val="9BE2249335D74F49A363A48FAF4AF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4893F-DED8-4A5E-ADA2-1175D26D84FE}"/>
      </w:docPartPr>
      <w:docPartBody>
        <w:p w:rsidR="00613E0A" w:rsidRDefault="00634717">
          <w:pPr>
            <w:pStyle w:val="9BE2249335D74F49A363A48FAF4AFC6A"/>
          </w:pPr>
          <w:r w:rsidRPr="00800EAE">
            <w:rPr>
              <w:b/>
            </w:rPr>
            <w:t>Total</w:t>
          </w:r>
        </w:p>
      </w:docPartBody>
    </w:docPart>
    <w:docPart>
      <w:docPartPr>
        <w:name w:val="9751B5A9023040C1AA4B9FBD6F6C2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F123A-B288-42AB-96C2-6AA1ED627AA6}"/>
      </w:docPartPr>
      <w:docPartBody>
        <w:p w:rsidR="00613E0A" w:rsidRDefault="00634717">
          <w:pPr>
            <w:pStyle w:val="9751B5A9023040C1AA4B9FBD6F6C2AD2"/>
          </w:pPr>
          <w:r>
            <w:t>Make all checks payable to</w:t>
          </w:r>
        </w:p>
      </w:docPartBody>
    </w:docPart>
    <w:docPart>
      <w:docPartPr>
        <w:name w:val="D20C7CA9BD954545B7FB4D6F14337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3B2B5-4BA4-47B9-B7E6-4E826C064B87}"/>
      </w:docPartPr>
      <w:docPartBody>
        <w:p w:rsidR="00613E0A" w:rsidRDefault="00634717">
          <w:pPr>
            <w:pStyle w:val="D20C7CA9BD954545B7FB4D6F1433779E"/>
          </w:pPr>
          <w:r w:rsidRPr="006224C3">
            <w:t>Company Name</w:t>
          </w:r>
        </w:p>
      </w:docPartBody>
    </w:docPart>
    <w:docPart>
      <w:docPartPr>
        <w:name w:val="49221DF68F4142DD8B51A8E35C8E5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9C85B-61F4-4FA2-8082-3952BE0B32DD}"/>
      </w:docPartPr>
      <w:docPartBody>
        <w:p w:rsidR="00613E0A" w:rsidRDefault="00634717">
          <w:pPr>
            <w:pStyle w:val="49221DF68F4142DD8B51A8E35C8E5316"/>
          </w:pPr>
          <w:r>
            <w:t>Payment is due within 30 days.</w:t>
          </w:r>
        </w:p>
      </w:docPartBody>
    </w:docPart>
    <w:docPart>
      <w:docPartPr>
        <w:name w:val="EC0193930DD04E2A8CA061F713083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009F8-E031-4969-BD4F-638D012F783B}"/>
      </w:docPartPr>
      <w:docPartBody>
        <w:p w:rsidR="00613E0A" w:rsidRDefault="00634717">
          <w:pPr>
            <w:pStyle w:val="EC0193930DD04E2A8CA061F713083C4D"/>
          </w:pPr>
          <w:r w:rsidRPr="00B862E8">
            <w:t>If you have any questions concerning this invoice,</w:t>
          </w:r>
        </w:p>
      </w:docPartBody>
    </w:docPart>
    <w:docPart>
      <w:docPartPr>
        <w:name w:val="9505569F64B2498EACD0415FDF261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E7256-8817-4A29-B79A-F9522CA40186}"/>
      </w:docPartPr>
      <w:docPartBody>
        <w:p w:rsidR="00613E0A" w:rsidRDefault="00634717">
          <w:pPr>
            <w:pStyle w:val="9505569F64B2498EACD0415FDF2611C6"/>
          </w:pPr>
          <w:r>
            <w:t>contact</w:t>
          </w:r>
        </w:p>
      </w:docPartBody>
    </w:docPart>
    <w:docPart>
      <w:docPartPr>
        <w:name w:val="541DC59D2D954FA18ED9559258045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7D8EB-1D85-4254-BA47-78908E4F282F}"/>
      </w:docPartPr>
      <w:docPartBody>
        <w:p w:rsidR="00613E0A" w:rsidRDefault="00634717">
          <w:pPr>
            <w:pStyle w:val="541DC59D2D954FA18ED9559258045E52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30F610A5DDA34B4A8D84B8BFD7E1E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7B103-45E9-4643-9719-CF668F04574C}"/>
      </w:docPartPr>
      <w:docPartBody>
        <w:p w:rsidR="00613E0A" w:rsidRDefault="00634717">
          <w:pPr>
            <w:pStyle w:val="30F610A5DDA34B4A8D84B8BFD7E1EF7C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8A34CD8281C7474FA49B2C12B792E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B9E37-F583-418D-A51C-7E8D4CCE38CA}"/>
      </w:docPartPr>
      <w:docPartBody>
        <w:p w:rsidR="00613E0A" w:rsidRDefault="00634717">
          <w:pPr>
            <w:pStyle w:val="8A34CD8281C7474FA49B2C12B792EEFE"/>
          </w:pPr>
          <w:r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E3"/>
    <w:rsid w:val="003032AE"/>
    <w:rsid w:val="00613E0A"/>
    <w:rsid w:val="00634717"/>
    <w:rsid w:val="00B4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pPr>
      <w:keepNext/>
      <w:keepLines/>
      <w:spacing w:before="40" w:after="40" w:line="276" w:lineRule="auto"/>
      <w:contextualSpacing/>
      <w:outlineLvl w:val="4"/>
    </w:pPr>
    <w:rPr>
      <w:rFonts w:asciiTheme="majorHAnsi" w:eastAsiaTheme="majorEastAsia" w:hAnsiTheme="majorHAnsi" w:cstheme="majorBid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BD049F0D3F473EBC3632A8B3B6D706">
    <w:name w:val="54BD049F0D3F473EBC3632A8B3B6D706"/>
  </w:style>
  <w:style w:type="character" w:styleId="SubtleEmphasis">
    <w:name w:val="Subtle Emphasis"/>
    <w:basedOn w:val="DefaultParagraphFont"/>
    <w:uiPriority w:val="10"/>
    <w:qFormat/>
    <w:rPr>
      <w:i/>
      <w:iCs/>
      <w:color w:val="404040" w:themeColor="text1" w:themeTint="BF"/>
    </w:rPr>
  </w:style>
  <w:style w:type="paragraph" w:customStyle="1" w:styleId="CADAD78ADD5945CAA77C746856ED985C">
    <w:name w:val="CADAD78ADD5945CAA77C746856ED985C"/>
  </w:style>
  <w:style w:type="paragraph" w:customStyle="1" w:styleId="06652E5F382841C5A13DC2A3766B18CB">
    <w:name w:val="06652E5F382841C5A13DC2A3766B18CB"/>
  </w:style>
  <w:style w:type="paragraph" w:customStyle="1" w:styleId="7F70F2E5961B4969868ABFDB04B40BAC">
    <w:name w:val="7F70F2E5961B4969868ABFDB04B40BAC"/>
  </w:style>
  <w:style w:type="paragraph" w:customStyle="1" w:styleId="DC645E17F23F43708B52B0459BEB7FAF">
    <w:name w:val="DC645E17F23F43708B52B0459BEB7FAF"/>
  </w:style>
  <w:style w:type="paragraph" w:customStyle="1" w:styleId="15E18F56B6134F728323F0FE2686E527">
    <w:name w:val="15E18F56B6134F728323F0FE2686E527"/>
  </w:style>
  <w:style w:type="paragraph" w:customStyle="1" w:styleId="3D18F4CAD25F42B584A1080BDEC12EB7">
    <w:name w:val="3D18F4CAD25F42B584A1080BDEC12EB7"/>
  </w:style>
  <w:style w:type="paragraph" w:customStyle="1" w:styleId="1365F35945C0452D9FBF12A4CBA4A056">
    <w:name w:val="1365F35945C0452D9FBF12A4CBA4A056"/>
  </w:style>
  <w:style w:type="paragraph" w:customStyle="1" w:styleId="10905AE8B03E4337AD7D073C75B0BCC8">
    <w:name w:val="10905AE8B03E4337AD7D073C75B0BCC8"/>
  </w:style>
  <w:style w:type="paragraph" w:customStyle="1" w:styleId="28D512677382458D98A574C456E5FC49">
    <w:name w:val="28D512677382458D98A574C456E5FC49"/>
  </w:style>
  <w:style w:type="paragraph" w:customStyle="1" w:styleId="E6BE31836F634C5998214E3A52032C2D">
    <w:name w:val="E6BE31836F634C5998214E3A52032C2D"/>
  </w:style>
  <w:style w:type="paragraph" w:customStyle="1" w:styleId="455CF903B60C4661A275292274C476D7">
    <w:name w:val="455CF903B60C4661A275292274C476D7"/>
  </w:style>
  <w:style w:type="paragraph" w:customStyle="1" w:styleId="BF62AF59BD004E12A9B4438E7B1C6323">
    <w:name w:val="BF62AF59BD004E12A9B4438E7B1C6323"/>
  </w:style>
  <w:style w:type="character" w:styleId="Strong">
    <w:name w:val="Strong"/>
    <w:basedOn w:val="DefaultParagraphFont"/>
    <w:uiPriority w:val="12"/>
    <w:unhideWhenUsed/>
    <w:qFormat/>
    <w:rPr>
      <w:b/>
      <w:bCs/>
      <w:caps/>
      <w:smallCaps w:val="0"/>
      <w:color w:val="2E74B5" w:themeColor="accent1" w:themeShade="BF"/>
    </w:rPr>
  </w:style>
  <w:style w:type="paragraph" w:customStyle="1" w:styleId="D8AD1CE2061A41AFB37AF99E8D7573C6">
    <w:name w:val="D8AD1CE2061A41AFB37AF99E8D7573C6"/>
  </w:style>
  <w:style w:type="paragraph" w:customStyle="1" w:styleId="29D12220B9EF44DDAAB2B6D6FA33E1C6">
    <w:name w:val="29D12220B9EF44DDAAB2B6D6FA33E1C6"/>
  </w:style>
  <w:style w:type="paragraph" w:customStyle="1" w:styleId="E1A136A7DFBF46448318A7EF90BD6003">
    <w:name w:val="E1A136A7DFBF46448318A7EF90BD6003"/>
  </w:style>
  <w:style w:type="paragraph" w:customStyle="1" w:styleId="F7167F39993D45F4933348FAB2491511">
    <w:name w:val="F7167F39993D45F4933348FAB2491511"/>
  </w:style>
  <w:style w:type="paragraph" w:customStyle="1" w:styleId="C2BF8E1EE98942ACA740824AD60C4024">
    <w:name w:val="C2BF8E1EE98942ACA740824AD60C4024"/>
  </w:style>
  <w:style w:type="paragraph" w:customStyle="1" w:styleId="A4EBC9636E1C44169BDE941BC3B44406">
    <w:name w:val="A4EBC9636E1C44169BDE941BC3B44406"/>
  </w:style>
  <w:style w:type="paragraph" w:customStyle="1" w:styleId="9EF0ACC2FA4241B289B3D2C123948A23">
    <w:name w:val="9EF0ACC2FA4241B289B3D2C123948A23"/>
  </w:style>
  <w:style w:type="paragraph" w:customStyle="1" w:styleId="3B8BDF96C19B4B2CACB894CC58925B77">
    <w:name w:val="3B8BDF96C19B4B2CACB894CC58925B77"/>
  </w:style>
  <w:style w:type="paragraph" w:customStyle="1" w:styleId="180DF13768BF4557852C993C80317FB7">
    <w:name w:val="180DF13768BF4557852C993C80317FB7"/>
  </w:style>
  <w:style w:type="paragraph" w:customStyle="1" w:styleId="F05570E47B084F3389457167CCFD82DE">
    <w:name w:val="F05570E47B084F3389457167CCFD82DE"/>
  </w:style>
  <w:style w:type="paragraph" w:customStyle="1" w:styleId="8E2CFDED3AA748B2949CE60DE432180D">
    <w:name w:val="8E2CFDED3AA748B2949CE60DE432180D"/>
  </w:style>
  <w:style w:type="paragraph" w:customStyle="1" w:styleId="91363A93FC7F42DB8F82250CB2E40DDE">
    <w:name w:val="91363A93FC7F42DB8F82250CB2E40DDE"/>
  </w:style>
  <w:style w:type="paragraph" w:customStyle="1" w:styleId="B507E6B7C58A41E2BF653864E5042FD4">
    <w:name w:val="B507E6B7C58A41E2BF653864E5042FD4"/>
  </w:style>
  <w:style w:type="character" w:styleId="Emphasis">
    <w:name w:val="Emphasis"/>
    <w:basedOn w:val="DefaultParagraphFont"/>
    <w:uiPriority w:val="13"/>
    <w:qFormat/>
    <w:rPr>
      <w:b/>
      <w:iCs/>
      <w:color w:val="2E74B5" w:themeColor="accent1" w:themeShade="BF"/>
    </w:rPr>
  </w:style>
  <w:style w:type="paragraph" w:customStyle="1" w:styleId="22C8FD25651E45108758BBC54CF8B8C4">
    <w:name w:val="22C8FD25651E45108758BBC54CF8B8C4"/>
  </w:style>
  <w:style w:type="paragraph" w:customStyle="1" w:styleId="1AA6986C845C40CFA65A0E635BF542C3">
    <w:name w:val="1AA6986C845C40CFA65A0E635BF542C3"/>
  </w:style>
  <w:style w:type="paragraph" w:customStyle="1" w:styleId="973AB1D17DC34FDE856D79289174C612">
    <w:name w:val="973AB1D17DC34FDE856D79289174C612"/>
  </w:style>
  <w:style w:type="paragraph" w:customStyle="1" w:styleId="D0F4F2FE24FE43A9AC324E66588FFE2A">
    <w:name w:val="D0F4F2FE24FE43A9AC324E66588FFE2A"/>
  </w:style>
  <w:style w:type="paragraph" w:customStyle="1" w:styleId="08B2FE9FF6254A9391C6DD9809BE3DCE">
    <w:name w:val="08B2FE9FF6254A9391C6DD9809BE3DCE"/>
  </w:style>
  <w:style w:type="paragraph" w:customStyle="1" w:styleId="554E5E56A23D4E0B85E7BB637A5A1714">
    <w:name w:val="554E5E56A23D4E0B85E7BB637A5A1714"/>
  </w:style>
  <w:style w:type="paragraph" w:customStyle="1" w:styleId="9A945993C6E947A9BE6609994A83BFC6">
    <w:name w:val="9A945993C6E947A9BE6609994A83BFC6"/>
  </w:style>
  <w:style w:type="paragraph" w:customStyle="1" w:styleId="9428189960A149D480AA2DF0EC4E308A">
    <w:name w:val="9428189960A149D480AA2DF0EC4E308A"/>
  </w:style>
  <w:style w:type="paragraph" w:customStyle="1" w:styleId="52E1651207EB4164A7386F8A54A907CD">
    <w:name w:val="52E1651207EB4164A7386F8A54A907CD"/>
  </w:style>
  <w:style w:type="paragraph" w:customStyle="1" w:styleId="AB78B1EA1E304D9FA3F5750DB9955EF0">
    <w:name w:val="AB78B1EA1E304D9FA3F5750DB9955EF0"/>
  </w:style>
  <w:style w:type="paragraph" w:customStyle="1" w:styleId="038F1FF91B5141FFA5A283A395F37C49">
    <w:name w:val="038F1FF91B5141FFA5A283A395F37C49"/>
  </w:style>
  <w:style w:type="paragraph" w:customStyle="1" w:styleId="53C84EBFCD6643A4BCE4C37358505712">
    <w:name w:val="53C84EBFCD6643A4BCE4C37358505712"/>
  </w:style>
  <w:style w:type="paragraph" w:customStyle="1" w:styleId="10DC3447D48A40139FD49E73F4879644">
    <w:name w:val="10DC3447D48A40139FD49E73F4879644"/>
  </w:style>
  <w:style w:type="paragraph" w:customStyle="1" w:styleId="67C5D97673BF4E7782A3C8CDB2CA9B45">
    <w:name w:val="67C5D97673BF4E7782A3C8CDB2CA9B45"/>
  </w:style>
  <w:style w:type="paragraph" w:customStyle="1" w:styleId="8C45393B03A2491898BC6BDD081C7A63">
    <w:name w:val="8C45393B03A2491898BC6BDD081C7A63"/>
  </w:style>
  <w:style w:type="paragraph" w:customStyle="1" w:styleId="6A7C1BAF8E1D4E628E549BBC661E00E0">
    <w:name w:val="6A7C1BAF8E1D4E628E549BBC661E00E0"/>
  </w:style>
  <w:style w:type="paragraph" w:customStyle="1" w:styleId="3A7F3A63EF444431B8983BEA0F38C84C">
    <w:name w:val="3A7F3A63EF444431B8983BEA0F38C84C"/>
  </w:style>
  <w:style w:type="paragraph" w:customStyle="1" w:styleId="59281A9AD8E14C98B28CE6630E10E4D5">
    <w:name w:val="59281A9AD8E14C98B28CE6630E10E4D5"/>
  </w:style>
  <w:style w:type="paragraph" w:customStyle="1" w:styleId="1EAD49C74D3747D7B3818B1BABE3BA81">
    <w:name w:val="1EAD49C74D3747D7B3818B1BABE3BA81"/>
  </w:style>
  <w:style w:type="paragraph" w:customStyle="1" w:styleId="9BAF6800BB30470DB25753C6D95B58C0">
    <w:name w:val="9BAF6800BB30470DB25753C6D95B58C0"/>
  </w:style>
  <w:style w:type="paragraph" w:customStyle="1" w:styleId="A16B532A77304FA5BFA5250F04503A62">
    <w:name w:val="A16B532A77304FA5BFA5250F04503A62"/>
  </w:style>
  <w:style w:type="paragraph" w:customStyle="1" w:styleId="9B62C652C86F460A85C90EB98F52FE63">
    <w:name w:val="9B62C652C86F460A85C90EB98F52FE63"/>
  </w:style>
  <w:style w:type="paragraph" w:customStyle="1" w:styleId="7CC07CA0B20C492E9A193B1D9C2857AC">
    <w:name w:val="7CC07CA0B20C492E9A193B1D9C2857AC"/>
  </w:style>
  <w:style w:type="paragraph" w:customStyle="1" w:styleId="53D97E4ACF544F6698C36673691714ED">
    <w:name w:val="53D97E4ACF544F6698C36673691714ED"/>
  </w:style>
  <w:style w:type="paragraph" w:customStyle="1" w:styleId="C1D9161B72884126BA4FC94ECAFC8CBD">
    <w:name w:val="C1D9161B72884126BA4FC94ECAFC8CBD"/>
  </w:style>
  <w:style w:type="paragraph" w:customStyle="1" w:styleId="453483900DD143F3B20261F77FD13C3A">
    <w:name w:val="453483900DD143F3B20261F77FD13C3A"/>
  </w:style>
  <w:style w:type="paragraph" w:customStyle="1" w:styleId="6AD77ECE1A634AB9A32836847BD0B19E">
    <w:name w:val="6AD77ECE1A634AB9A32836847BD0B19E"/>
  </w:style>
  <w:style w:type="paragraph" w:customStyle="1" w:styleId="331EB6AFE99542B58294EA60EE756090">
    <w:name w:val="331EB6AFE99542B58294EA60EE756090"/>
  </w:style>
  <w:style w:type="paragraph" w:customStyle="1" w:styleId="2AC22802DEBB4629BF83A6F335B8B18D">
    <w:name w:val="2AC22802DEBB4629BF83A6F335B8B18D"/>
  </w:style>
  <w:style w:type="paragraph" w:customStyle="1" w:styleId="1B2B09DAFD254F62AF5078AD4C4D13AA">
    <w:name w:val="1B2B09DAFD254F62AF5078AD4C4D13AA"/>
  </w:style>
  <w:style w:type="paragraph" w:customStyle="1" w:styleId="11721FF67115449999E7219CBC771205">
    <w:name w:val="11721FF67115449999E7219CBC771205"/>
  </w:style>
  <w:style w:type="paragraph" w:customStyle="1" w:styleId="598D49BEF8E74567B93977BE9D0802B0">
    <w:name w:val="598D49BEF8E74567B93977BE9D0802B0"/>
  </w:style>
  <w:style w:type="paragraph" w:customStyle="1" w:styleId="2768A4B8329D435987FA1FE62087AF28">
    <w:name w:val="2768A4B8329D435987FA1FE62087AF28"/>
  </w:style>
  <w:style w:type="paragraph" w:customStyle="1" w:styleId="12F252A28F764174AC93F1C4B39C7BCD">
    <w:name w:val="12F252A28F764174AC93F1C4B39C7BCD"/>
  </w:style>
  <w:style w:type="paragraph" w:customStyle="1" w:styleId="B7995FE4CD724994B5B2D9434F9B5D79">
    <w:name w:val="B7995FE4CD724994B5B2D9434F9B5D79"/>
  </w:style>
  <w:style w:type="paragraph" w:customStyle="1" w:styleId="81C0CF24254D48ACBDBA9684C91A0B13">
    <w:name w:val="81C0CF24254D48ACBDBA9684C91A0B13"/>
  </w:style>
  <w:style w:type="paragraph" w:customStyle="1" w:styleId="9BE2249335D74F49A363A48FAF4AFC6A">
    <w:name w:val="9BE2249335D74F49A363A48FAF4AFC6A"/>
  </w:style>
  <w:style w:type="paragraph" w:customStyle="1" w:styleId="D67AEA0FE0D14B348144E8C4D8C8436F">
    <w:name w:val="D67AEA0FE0D14B348144E8C4D8C8436F"/>
  </w:style>
  <w:style w:type="paragraph" w:customStyle="1" w:styleId="9751B5A9023040C1AA4B9FBD6F6C2AD2">
    <w:name w:val="9751B5A9023040C1AA4B9FBD6F6C2AD2"/>
  </w:style>
  <w:style w:type="paragraph" w:customStyle="1" w:styleId="D20C7CA9BD954545B7FB4D6F1433779E">
    <w:name w:val="D20C7CA9BD954545B7FB4D6F1433779E"/>
  </w:style>
  <w:style w:type="paragraph" w:customStyle="1" w:styleId="49221DF68F4142DD8B51A8E35C8E5316">
    <w:name w:val="49221DF68F4142DD8B51A8E35C8E5316"/>
  </w:style>
  <w:style w:type="paragraph" w:customStyle="1" w:styleId="EC0193930DD04E2A8CA061F713083C4D">
    <w:name w:val="EC0193930DD04E2A8CA061F713083C4D"/>
  </w:style>
  <w:style w:type="paragraph" w:customStyle="1" w:styleId="9505569F64B2498EACD0415FDF2611C6">
    <w:name w:val="9505569F64B2498EACD0415FDF2611C6"/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lang w:eastAsia="ja-JP"/>
    </w:rPr>
  </w:style>
  <w:style w:type="paragraph" w:customStyle="1" w:styleId="5082E8F1D19641129764DCF2796FBCB0">
    <w:name w:val="5082E8F1D19641129764DCF2796FBCB0"/>
  </w:style>
  <w:style w:type="paragraph" w:customStyle="1" w:styleId="541DC59D2D954FA18ED9559258045E52">
    <w:name w:val="541DC59D2D954FA18ED9559258045E52"/>
  </w:style>
  <w:style w:type="paragraph" w:customStyle="1" w:styleId="9F53920874ED46CA9817D5457367DF1E">
    <w:name w:val="9F53920874ED46CA9817D5457367DF1E"/>
  </w:style>
  <w:style w:type="paragraph" w:customStyle="1" w:styleId="30F610A5DDA34B4A8D84B8BFD7E1EF7C">
    <w:name w:val="30F610A5DDA34B4A8D84B8BFD7E1EF7C"/>
  </w:style>
  <w:style w:type="paragraph" w:customStyle="1" w:styleId="F844F255A6CE47AE845088BA37B10458">
    <w:name w:val="F844F255A6CE47AE845088BA37B10458"/>
  </w:style>
  <w:style w:type="paragraph" w:customStyle="1" w:styleId="8A34CD8281C7474FA49B2C12B792EEFE">
    <w:name w:val="8A34CD8281C7474FA49B2C12B792EEFE"/>
  </w:style>
  <w:style w:type="paragraph" w:customStyle="1" w:styleId="26325476C87449628A5E7195668AEC8F">
    <w:name w:val="26325476C87449628A5E7195668AEC8F"/>
    <w:rsid w:val="00B47FE3"/>
  </w:style>
  <w:style w:type="paragraph" w:customStyle="1" w:styleId="2037C2188116431A8B785BC2ACA29DF0">
    <w:name w:val="2037C2188116431A8B785BC2ACA29DF0"/>
    <w:rsid w:val="00B47FE3"/>
  </w:style>
  <w:style w:type="paragraph" w:customStyle="1" w:styleId="1D71D618F4854D918A9B9CD7DD8814F7">
    <w:name w:val="1D71D618F4854D918A9B9CD7DD8814F7"/>
    <w:rsid w:val="00B47FE3"/>
  </w:style>
  <w:style w:type="paragraph" w:customStyle="1" w:styleId="8B07E0C3D6254C29A62C508634708FFC">
    <w:name w:val="8B07E0C3D6254C29A62C508634708FFC"/>
    <w:rsid w:val="00B47FE3"/>
  </w:style>
  <w:style w:type="paragraph" w:customStyle="1" w:styleId="05DAD8352E0C4D25B71C073D9C086C89">
    <w:name w:val="05DAD8352E0C4D25B71C073D9C086C89"/>
    <w:rsid w:val="00B47FE3"/>
  </w:style>
  <w:style w:type="paragraph" w:customStyle="1" w:styleId="37FCAFD0AC31430F9973FCC6C503971E">
    <w:name w:val="37FCAFD0AC31430F9973FCC6C503971E"/>
    <w:rsid w:val="00B47FE3"/>
  </w:style>
  <w:style w:type="paragraph" w:customStyle="1" w:styleId="E7771AE194614E1C9B1840E097FFB7A0">
    <w:name w:val="E7771AE194614E1C9B1840E097FFB7A0"/>
    <w:rsid w:val="00B47FE3"/>
  </w:style>
  <w:style w:type="paragraph" w:customStyle="1" w:styleId="7CA98CF96995431ABEB561739873A8CF">
    <w:name w:val="7CA98CF96995431ABEB561739873A8CF"/>
    <w:rsid w:val="00B47FE3"/>
  </w:style>
  <w:style w:type="paragraph" w:customStyle="1" w:styleId="A469E4E0DDA24EBAB8EAF3352E280D07">
    <w:name w:val="A469E4E0DDA24EBAB8EAF3352E280D07"/>
    <w:rsid w:val="00B47FE3"/>
  </w:style>
  <w:style w:type="paragraph" w:customStyle="1" w:styleId="4C0459230F1D42C688836BDF07E14B9B">
    <w:name w:val="4C0459230F1D42C688836BDF07E14B9B"/>
    <w:rsid w:val="00B47FE3"/>
  </w:style>
  <w:style w:type="paragraph" w:customStyle="1" w:styleId="DD5C1F3E4253451A9E8908AFD2DC54F7">
    <w:name w:val="DD5C1F3E4253451A9E8908AFD2DC54F7"/>
    <w:rsid w:val="00B47FE3"/>
  </w:style>
  <w:style w:type="paragraph" w:customStyle="1" w:styleId="C6A940B3765E49C881EC5094295B4679">
    <w:name w:val="C6A940B3765E49C881EC5094295B4679"/>
    <w:rsid w:val="00B47FE3"/>
  </w:style>
  <w:style w:type="paragraph" w:customStyle="1" w:styleId="64C04259A347406D83B2C74BBD57C1AD">
    <w:name w:val="64C04259A347406D83B2C74BBD57C1AD"/>
    <w:rsid w:val="00B47FE3"/>
  </w:style>
  <w:style w:type="paragraph" w:customStyle="1" w:styleId="C4B6EF1B88A049D69819AAED4307067B">
    <w:name w:val="C4B6EF1B88A049D69819AAED4307067B"/>
    <w:rsid w:val="00B47FE3"/>
  </w:style>
  <w:style w:type="paragraph" w:customStyle="1" w:styleId="6C69DAD20039467ABF76326FBF10C2EA">
    <w:name w:val="6C69DAD20039467ABF76326FBF10C2EA"/>
    <w:rsid w:val="00B47FE3"/>
  </w:style>
  <w:style w:type="paragraph" w:customStyle="1" w:styleId="F4C18EB99892429A9B9B234886B726A4">
    <w:name w:val="F4C18EB99892429A9B9B234886B726A4"/>
    <w:rsid w:val="00B47F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</dc:creator>
  <cp:keywords>Carlos Munoz Kampff.</cp:keywords>
  <cp:lastModifiedBy>Carlos Kampff</cp:lastModifiedBy>
  <cp:revision>2</cp:revision>
  <cp:lastPrinted>2018-02-12T21:54:00Z</cp:lastPrinted>
  <dcterms:created xsi:type="dcterms:W3CDTF">2018-03-31T04:54:00Z</dcterms:created>
  <dcterms:modified xsi:type="dcterms:W3CDTF">2018-03-31T04:54:00Z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2017-11-22T06:56:17.4973782Z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